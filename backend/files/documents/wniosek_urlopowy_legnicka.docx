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6A8" w:rsidRDefault="002D76A8">
      <w:bookmarkStart w:id="0" w:name="_GoBack"/>
      <w:bookmarkEnd w:id="0"/>
    </w:p>
    <w:p w:rsidR="002D76A8" w:rsidRDefault="002D76A8"/>
    <w:p w:rsidR="002D76A8" w:rsidRDefault="002D76A8"/>
    <w:p w:rsidR="002D76A8" w:rsidRDefault="00D21231" w:rsidP="00EB1636">
      <w:pPr>
        <w:tabs>
          <w:tab w:val="left" w:pos="7230"/>
        </w:tabs>
      </w:pPr>
      <w:sdt>
        <w:sdtPr>
          <w:id w:val="-1501493581"/>
          <w:placeholder>
            <w:docPart w:val="02B5D313431A4C5BB6A3AD86756F8B8F"/>
          </w:placeholder>
          <w:showingPlcHdr/>
          <w15:color w:val="000000"/>
        </w:sdtPr>
        <w:sdtEndPr/>
        <w:sdtContent>
          <w:r w:rsidR="00352086" w:rsidRPr="0029469F">
            <w:rPr>
              <w:rStyle w:val="Tekstzastpczy"/>
              <w:i/>
              <w:color w:val="FF0000"/>
              <w:sz w:val="26"/>
              <w:szCs w:val="26"/>
            </w:rPr>
            <w:t>Imię i nazwisko</w:t>
          </w:r>
        </w:sdtContent>
      </w:sdt>
      <w:r w:rsidR="004915FB">
        <w:tab/>
      </w:r>
      <w:r w:rsidR="002D76A8">
        <w:rPr>
          <w:sz w:val="20"/>
        </w:rPr>
        <w:t>dnia</w:t>
      </w:r>
      <w:r w:rsidR="004915FB">
        <w:t xml:space="preserve"> </w:t>
      </w:r>
      <w:sdt>
        <w:sdtPr>
          <w:id w:val="542560717"/>
          <w:placeholder>
            <w:docPart w:val="18ABE07F270E4A4E81405DE574DFA204"/>
          </w:placeholder>
          <w:date>
            <w:dateFormat w:val="yyyy-MM-dd"/>
            <w:lid w:val="pl-PL"/>
            <w:storeMappedDataAs w:val="dateTime"/>
            <w:calendar w:val="gregorian"/>
          </w:date>
        </w:sdtPr>
        <w:sdtEndPr/>
        <w:sdtContent>
          <w:r w:rsidR="004915FB">
            <w:rPr>
              <w:i/>
              <w:color w:val="FF0000"/>
            </w:rPr>
            <w:t>Data dok.</w:t>
          </w:r>
        </w:sdtContent>
      </w:sdt>
    </w:p>
    <w:p w:rsidR="002D76A8" w:rsidRDefault="002D76A8">
      <w:pPr>
        <w:rPr>
          <w:sz w:val="16"/>
        </w:rPr>
      </w:pPr>
      <w:r>
        <w:t xml:space="preserve">                  </w:t>
      </w:r>
      <w:r>
        <w:rPr>
          <w:sz w:val="16"/>
        </w:rPr>
        <w:t>/imię i nazwisko pracownika/</w:t>
      </w:r>
    </w:p>
    <w:sdt>
      <w:sdtPr>
        <w:id w:val="-187762834"/>
        <w:placeholder>
          <w:docPart w:val="B5B2ED0398E343DEB959A57943E55A27"/>
        </w:placeholder>
        <w:showingPlcHdr/>
        <w:dropDownList>
          <w:listItem w:displayText="Programista ABAP" w:value="Programista ABAP"/>
          <w:listItem w:displayText="Konsultant SAP" w:value="Konsultant SAP"/>
          <w:listItem w:displayText="Programista SAP UI5/Fiori" w:value="Programista SAP UI5/Fiori"/>
        </w:dropDownList>
      </w:sdtPr>
      <w:sdtEndPr/>
      <w:sdtContent>
        <w:p w:rsidR="00EA5DF9" w:rsidRPr="007A26E6" w:rsidRDefault="00EA5DF9" w:rsidP="00EA5DF9">
          <w:r w:rsidRPr="00EA5DF9">
            <w:rPr>
              <w:i/>
              <w:color w:val="FF0000"/>
            </w:rPr>
            <w:t>Stanowisko</w:t>
          </w:r>
        </w:p>
      </w:sdtContent>
    </w:sdt>
    <w:p w:rsidR="00EA5DF9" w:rsidRDefault="00EA5DF9" w:rsidP="00EA5DF9">
      <w:pPr>
        <w:rPr>
          <w:sz w:val="16"/>
        </w:rPr>
      </w:pPr>
      <w:r>
        <w:rPr>
          <w:sz w:val="16"/>
        </w:rPr>
        <w:t xml:space="preserve">                                  / stanowisko/</w:t>
      </w:r>
    </w:p>
    <w:p w:rsidR="00EA5DF9" w:rsidRDefault="00EA5DF9">
      <w:pPr>
        <w:rPr>
          <w:sz w:val="16"/>
        </w:rPr>
      </w:pPr>
    </w:p>
    <w:p w:rsidR="002D76A8" w:rsidRDefault="002D76A8">
      <w:pPr>
        <w:rPr>
          <w:i/>
          <w:iCs/>
        </w:rPr>
      </w:pPr>
    </w:p>
    <w:p w:rsidR="004915FB" w:rsidRDefault="004915FB">
      <w:pPr>
        <w:rPr>
          <w:iCs/>
        </w:rPr>
      </w:pPr>
      <w:r>
        <w:rPr>
          <w:iCs/>
        </w:rPr>
        <w:t>BTech Sp z o.o.</w:t>
      </w:r>
    </w:p>
    <w:p w:rsidR="004915FB" w:rsidRPr="004915FB" w:rsidRDefault="004915FB">
      <w:r>
        <w:rPr>
          <w:iCs/>
        </w:rPr>
        <w:t xml:space="preserve">ul. </w:t>
      </w:r>
      <w:r w:rsidR="005F4E69" w:rsidRPr="005F4E69">
        <w:rPr>
          <w:iCs/>
        </w:rPr>
        <w:t>Legnicka 57D lokal B/A</w:t>
      </w:r>
      <w:r>
        <w:rPr>
          <w:iCs/>
        </w:rPr>
        <w:t xml:space="preserve">, </w:t>
      </w:r>
      <w:r w:rsidR="005F4E69" w:rsidRPr="005F4E69">
        <w:rPr>
          <w:iCs/>
        </w:rPr>
        <w:t xml:space="preserve">54-203 </w:t>
      </w:r>
      <w:r>
        <w:rPr>
          <w:iCs/>
        </w:rPr>
        <w:t>Wrocław</w:t>
      </w:r>
    </w:p>
    <w:p w:rsidR="002D76A8" w:rsidRDefault="002D76A8">
      <w:pPr>
        <w:rPr>
          <w:sz w:val="16"/>
        </w:rPr>
      </w:pPr>
      <w:r w:rsidRPr="007A26E6">
        <w:rPr>
          <w:sz w:val="16"/>
        </w:rPr>
        <w:t xml:space="preserve">                                </w:t>
      </w:r>
      <w:r>
        <w:rPr>
          <w:sz w:val="16"/>
        </w:rPr>
        <w:t>/miejsce zatrudnienia/</w:t>
      </w:r>
    </w:p>
    <w:p w:rsidR="00F436D1" w:rsidRDefault="00F436D1" w:rsidP="00F436D1"/>
    <w:p w:rsidR="002D76A8" w:rsidRPr="00EA5DF9" w:rsidRDefault="002D76A8"/>
    <w:p w:rsidR="00EA5DF9" w:rsidRPr="00EA5DF9" w:rsidRDefault="002D76A8" w:rsidP="00EA5DF9">
      <w:pPr>
        <w:pStyle w:val="Nagwek1"/>
        <w:rPr>
          <w:sz w:val="24"/>
        </w:rPr>
      </w:pPr>
      <w:r w:rsidRPr="00EA5DF9">
        <w:rPr>
          <w:sz w:val="24"/>
        </w:rPr>
        <w:t>WNIOSEK  URLOPOWY</w:t>
      </w:r>
    </w:p>
    <w:p w:rsidR="002D76A8" w:rsidRDefault="002D76A8">
      <w:pPr>
        <w:jc w:val="center"/>
      </w:pPr>
    </w:p>
    <w:p w:rsidR="002D76A8" w:rsidRDefault="002D76A8">
      <w:pPr>
        <w:spacing w:line="360" w:lineRule="auto"/>
        <w:jc w:val="both"/>
        <w:rPr>
          <w:sz w:val="26"/>
        </w:rPr>
      </w:pPr>
      <w:r>
        <w:rPr>
          <w:sz w:val="26"/>
        </w:rPr>
        <w:t>Proszę o udzielenie mi:</w:t>
      </w:r>
    </w:p>
    <w:p w:rsidR="002D76A8" w:rsidRDefault="002D76A8">
      <w:pPr>
        <w:spacing w:line="360" w:lineRule="auto"/>
        <w:jc w:val="both"/>
      </w:pPr>
      <w:r>
        <w:t>Urlopu</w:t>
      </w:r>
      <w:r w:rsidR="004915FB">
        <w:t xml:space="preserve"> </w:t>
      </w:r>
      <w:sdt>
        <w:sdtPr>
          <w:id w:val="856165109"/>
          <w:placeholder>
            <w:docPart w:val="D0599F01C7184DA69D7818E6F32C174F"/>
          </w:placeholder>
          <w:showingPlcHdr/>
          <w:dropDownList>
            <w:listItem w:displayText="wypoczynkowego" w:value="wypoczynkowego"/>
            <w:listItem w:displayText="bezpłatnego" w:value="bezpłatnego"/>
            <w:listItem w:displayText="okolicznościowego" w:value="okolicznościowego"/>
            <w:listItem w:displayText="opieki nad dzieckiem" w:value="opieki nad dzieckiem"/>
          </w:dropDownList>
        </w:sdtPr>
        <w:sdtEndPr/>
        <w:sdtContent>
          <w:r w:rsidR="004915FB" w:rsidRPr="004915FB">
            <w:rPr>
              <w:rStyle w:val="Tekstzastpczy"/>
              <w:i/>
              <w:color w:val="FF0000"/>
            </w:rPr>
            <w:t>Rodzaj urlopu</w:t>
          </w:r>
        </w:sdtContent>
      </w:sdt>
      <w:r>
        <w:t xml:space="preserve"> </w:t>
      </w:r>
      <w:r w:rsidR="004915FB">
        <w:t xml:space="preserve"> </w:t>
      </w:r>
      <w:r>
        <w:t>w okresie od dnia</w:t>
      </w:r>
      <w:r w:rsidR="004915FB">
        <w:t xml:space="preserve"> </w:t>
      </w:r>
      <w:sdt>
        <w:sdtPr>
          <w:id w:val="1163898995"/>
          <w:placeholder>
            <w:docPart w:val="18ABE07F270E4A4E81405DE574DFA204"/>
          </w:placeholder>
          <w:date>
            <w:dateFormat w:val="yyyy-MM-dd"/>
            <w:lid w:val="pl-PL"/>
            <w:storeMappedDataAs w:val="dateTime"/>
            <w:calendar w:val="gregorian"/>
          </w:date>
        </w:sdtPr>
        <w:sdtEndPr/>
        <w:sdtContent>
          <w:r w:rsidR="004915FB" w:rsidRPr="004915FB">
            <w:rPr>
              <w:i/>
              <w:color w:val="FF0000"/>
            </w:rPr>
            <w:t>Data od</w:t>
          </w:r>
        </w:sdtContent>
      </w:sdt>
      <w:r w:rsidR="004915FB">
        <w:t xml:space="preserve"> do dnia </w:t>
      </w:r>
      <w:sdt>
        <w:sdtPr>
          <w:id w:val="-1989310165"/>
          <w:placeholder>
            <w:docPart w:val="18ABE07F270E4A4E81405DE574DFA204"/>
          </w:placeholder>
          <w:date>
            <w:dateFormat w:val="yyyy-MM-dd"/>
            <w:lid w:val="pl-PL"/>
            <w:storeMappedDataAs w:val="dateTime"/>
            <w:calendar w:val="gregorian"/>
          </w:date>
        </w:sdtPr>
        <w:sdtEndPr/>
        <w:sdtContent>
          <w:r w:rsidR="004915FB" w:rsidRPr="004915FB">
            <w:rPr>
              <w:i/>
              <w:color w:val="FF0000"/>
            </w:rPr>
            <w:t>Data do</w:t>
          </w:r>
        </w:sdtContent>
      </w:sdt>
      <w:r w:rsidR="004915FB">
        <w:t xml:space="preserve"> włącznie tj. </w:t>
      </w:r>
      <w:sdt>
        <w:sdtPr>
          <w:id w:val="-1854027760"/>
          <w:placeholder>
            <w:docPart w:val="6053280B45BB44648CB851ADEA789F0A"/>
          </w:placeholder>
          <w:showingPlcHdr/>
        </w:sdtPr>
        <w:sdtEndPr/>
        <w:sdtContent>
          <w:r w:rsidR="00352086" w:rsidRPr="00352086">
            <w:rPr>
              <w:rStyle w:val="Tekstzastpczy"/>
              <w:i/>
              <w:color w:val="FF0000"/>
            </w:rPr>
            <w:t>Liczba dni</w:t>
          </w:r>
        </w:sdtContent>
      </w:sdt>
      <w:r>
        <w:t xml:space="preserve"> dni ro</w:t>
      </w:r>
      <w:r w:rsidR="004915FB">
        <w:t xml:space="preserve">boczych, za rok </w:t>
      </w:r>
      <w:sdt>
        <w:sdtPr>
          <w:id w:val="1807660367"/>
          <w:placeholder>
            <w:docPart w:val="5878C8BF2943474380A69D3583D98021"/>
          </w:placeholder>
          <w:showingPlcHdr/>
        </w:sdtPr>
        <w:sdtEndPr/>
        <w:sdtContent>
          <w:r w:rsidR="00352086" w:rsidRPr="00352086">
            <w:rPr>
              <w:rStyle w:val="Tekstzastpczy"/>
              <w:i/>
              <w:color w:val="FF0000"/>
            </w:rPr>
            <w:t>Podaj rok</w:t>
          </w:r>
        </w:sdtContent>
      </w:sdt>
      <w:r>
        <w:t xml:space="preserve"> .</w:t>
      </w:r>
    </w:p>
    <w:p w:rsidR="002D76A8" w:rsidRDefault="002D76A8">
      <w:pPr>
        <w:jc w:val="both"/>
      </w:pPr>
    </w:p>
    <w:p w:rsidR="002D76A8" w:rsidRDefault="002D76A8">
      <w:pPr>
        <w:jc w:val="both"/>
      </w:pPr>
      <w:r>
        <w:tab/>
      </w:r>
    </w:p>
    <w:p w:rsidR="002D76A8" w:rsidRDefault="002D76A8">
      <w:pPr>
        <w:jc w:val="both"/>
      </w:pPr>
      <w:r>
        <w:t>.........................................................</w:t>
      </w:r>
      <w:r>
        <w:tab/>
      </w:r>
      <w:r>
        <w:tab/>
      </w:r>
      <w:r>
        <w:tab/>
      </w:r>
      <w:r>
        <w:tab/>
        <w:t>........................................................</w:t>
      </w:r>
    </w:p>
    <w:p w:rsidR="002D76A8" w:rsidRDefault="002D76A8">
      <w:pPr>
        <w:jc w:val="both"/>
        <w:rPr>
          <w:sz w:val="16"/>
        </w:rPr>
      </w:pPr>
      <w:r>
        <w:rPr>
          <w:sz w:val="16"/>
        </w:rPr>
        <w:t xml:space="preserve">                      podpis  kierownika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                       podpis pracownika</w:t>
      </w:r>
    </w:p>
    <w:p w:rsidR="002D76A8" w:rsidRDefault="002D76A8">
      <w:pPr>
        <w:jc w:val="both"/>
      </w:pPr>
    </w:p>
    <w:p w:rsidR="002D76A8" w:rsidRDefault="002D76A8">
      <w:pPr>
        <w:jc w:val="both"/>
        <w:rPr>
          <w:sz w:val="18"/>
        </w:rPr>
      </w:pPr>
    </w:p>
    <w:p w:rsidR="002D76A8" w:rsidRDefault="002D76A8">
      <w:pPr>
        <w:jc w:val="both"/>
        <w:rPr>
          <w:sz w:val="18"/>
        </w:rPr>
      </w:pPr>
    </w:p>
    <w:p w:rsidR="002D76A8" w:rsidRDefault="002D76A8"/>
    <w:p w:rsidR="002D76A8" w:rsidRDefault="002D76A8"/>
    <w:p w:rsidR="002D76A8" w:rsidRDefault="002D76A8"/>
    <w:sectPr w:rsidR="002D76A8">
      <w:pgSz w:w="11906" w:h="8419"/>
      <w:pgMar w:top="0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010D8"/>
    <w:multiLevelType w:val="hybridMultilevel"/>
    <w:tmpl w:val="EBA25F40"/>
    <w:lvl w:ilvl="0" w:tplc="041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8"/>
  <w:hyphenationZone w:val="425"/>
  <w:noPunctuationKerning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608"/>
    <w:rsid w:val="00172588"/>
    <w:rsid w:val="00190B7D"/>
    <w:rsid w:val="00197C12"/>
    <w:rsid w:val="001F6D29"/>
    <w:rsid w:val="002008FB"/>
    <w:rsid w:val="00252927"/>
    <w:rsid w:val="0029469F"/>
    <w:rsid w:val="002D76A8"/>
    <w:rsid w:val="00352086"/>
    <w:rsid w:val="003A206C"/>
    <w:rsid w:val="0040175C"/>
    <w:rsid w:val="004729BC"/>
    <w:rsid w:val="004915FB"/>
    <w:rsid w:val="0055275C"/>
    <w:rsid w:val="005F4E69"/>
    <w:rsid w:val="00761187"/>
    <w:rsid w:val="007A26E6"/>
    <w:rsid w:val="00822AEC"/>
    <w:rsid w:val="00982B50"/>
    <w:rsid w:val="00BC6665"/>
    <w:rsid w:val="00D21231"/>
    <w:rsid w:val="00DA1B27"/>
    <w:rsid w:val="00DB0E7F"/>
    <w:rsid w:val="00EA5DF9"/>
    <w:rsid w:val="00EB1636"/>
    <w:rsid w:val="00F436D1"/>
    <w:rsid w:val="00F9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1CCB-DEB6-4752-AF23-B8668209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bCs/>
      <w:sz w:val="28"/>
    </w:rPr>
  </w:style>
  <w:style w:type="paragraph" w:styleId="Nagwek2">
    <w:name w:val="heading 2"/>
    <w:basedOn w:val="Normalny"/>
    <w:next w:val="Normalny"/>
    <w:qFormat/>
    <w:pPr>
      <w:keepNext/>
      <w:outlineLvl w:val="1"/>
    </w:pPr>
    <w:rPr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4729B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4729BC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4915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\Documents\urlop_wniosek_n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B5D313431A4C5BB6A3AD86756F8B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7E996D-CEB0-40D2-8F8A-5A67C413B332}"/>
      </w:docPartPr>
      <w:docPartBody>
        <w:p w:rsidR="005146A1" w:rsidRDefault="00276281">
          <w:pPr>
            <w:pStyle w:val="02B5D313431A4C5BB6A3AD86756F8B8F"/>
          </w:pPr>
          <w:r w:rsidRPr="00352086">
            <w:rPr>
              <w:rStyle w:val="Tekstzastpczy"/>
              <w:i/>
              <w:color w:val="FF0000"/>
            </w:rPr>
            <w:t>Imię i nazwisko</w:t>
          </w:r>
        </w:p>
      </w:docPartBody>
    </w:docPart>
    <w:docPart>
      <w:docPartPr>
        <w:name w:val="18ABE07F270E4A4E81405DE574DFA2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3CDA2A-C6A8-4F62-8D08-81536B28FD84}"/>
      </w:docPartPr>
      <w:docPartBody>
        <w:p w:rsidR="005146A1" w:rsidRDefault="00276281">
          <w:pPr>
            <w:pStyle w:val="18ABE07F270E4A4E81405DE574DFA204"/>
          </w:pPr>
          <w:r w:rsidRPr="00A6385A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B5B2ED0398E343DEB959A57943E55A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CE09A4-B8F5-4575-8E8B-6B04FF3531E7}"/>
      </w:docPartPr>
      <w:docPartBody>
        <w:p w:rsidR="005146A1" w:rsidRDefault="00276281">
          <w:pPr>
            <w:pStyle w:val="B5B2ED0398E343DEB959A57943E55A27"/>
          </w:pPr>
          <w:r w:rsidRPr="00EA5DF9">
            <w:rPr>
              <w:i/>
              <w:color w:val="FF0000"/>
            </w:rPr>
            <w:t>Stanowisko</w:t>
          </w:r>
        </w:p>
      </w:docPartBody>
    </w:docPart>
    <w:docPart>
      <w:docPartPr>
        <w:name w:val="D0599F01C7184DA69D7818E6F32C17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9F5787-3526-4696-86FA-EEE549363F89}"/>
      </w:docPartPr>
      <w:docPartBody>
        <w:p w:rsidR="005146A1" w:rsidRDefault="00276281">
          <w:pPr>
            <w:pStyle w:val="D0599F01C7184DA69D7818E6F32C174F"/>
          </w:pPr>
          <w:r w:rsidRPr="004915FB">
            <w:rPr>
              <w:rStyle w:val="Tekstzastpczy"/>
              <w:i/>
              <w:color w:val="FF0000"/>
            </w:rPr>
            <w:t>Rodzaj urlopu</w:t>
          </w:r>
        </w:p>
      </w:docPartBody>
    </w:docPart>
    <w:docPart>
      <w:docPartPr>
        <w:name w:val="6053280B45BB44648CB851ADEA789F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5C6E407-5028-42DA-91EB-0EED2067BF66}"/>
      </w:docPartPr>
      <w:docPartBody>
        <w:p w:rsidR="005146A1" w:rsidRDefault="00276281">
          <w:pPr>
            <w:pStyle w:val="6053280B45BB44648CB851ADEA789F0A"/>
          </w:pPr>
          <w:r w:rsidRPr="00352086">
            <w:rPr>
              <w:rStyle w:val="Tekstzastpczy"/>
              <w:i/>
              <w:color w:val="FF0000"/>
            </w:rPr>
            <w:t>Liczba dni</w:t>
          </w:r>
        </w:p>
      </w:docPartBody>
    </w:docPart>
    <w:docPart>
      <w:docPartPr>
        <w:name w:val="5878C8BF2943474380A69D3583D980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848F0F-AE04-4913-82B5-F13DFE25B811}"/>
      </w:docPartPr>
      <w:docPartBody>
        <w:p w:rsidR="005146A1" w:rsidRDefault="00276281">
          <w:pPr>
            <w:pStyle w:val="5878C8BF2943474380A69D3583D98021"/>
          </w:pPr>
          <w:r w:rsidRPr="00352086">
            <w:rPr>
              <w:rStyle w:val="Tekstzastpczy"/>
              <w:i/>
              <w:color w:val="FF0000"/>
            </w:rPr>
            <w:t>Podaj rok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81"/>
    <w:rsid w:val="00276281"/>
    <w:rsid w:val="004E4CBA"/>
    <w:rsid w:val="005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02B5D313431A4C5BB6A3AD86756F8B8F">
    <w:name w:val="02B5D313431A4C5BB6A3AD86756F8B8F"/>
  </w:style>
  <w:style w:type="paragraph" w:customStyle="1" w:styleId="18ABE07F270E4A4E81405DE574DFA204">
    <w:name w:val="18ABE07F270E4A4E81405DE574DFA204"/>
  </w:style>
  <w:style w:type="paragraph" w:customStyle="1" w:styleId="B5B2ED0398E343DEB959A57943E55A27">
    <w:name w:val="B5B2ED0398E343DEB959A57943E55A27"/>
  </w:style>
  <w:style w:type="paragraph" w:customStyle="1" w:styleId="D0599F01C7184DA69D7818E6F32C174F">
    <w:name w:val="D0599F01C7184DA69D7818E6F32C174F"/>
  </w:style>
  <w:style w:type="paragraph" w:customStyle="1" w:styleId="6053280B45BB44648CB851ADEA789F0A">
    <w:name w:val="6053280B45BB44648CB851ADEA789F0A"/>
  </w:style>
  <w:style w:type="paragraph" w:customStyle="1" w:styleId="5878C8BF2943474380A69D3583D98021">
    <w:name w:val="5878C8BF2943474380A69D3583D98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urlop_wniosek_new.dotx</Template>
  <TotalTime>0</TotalTime>
  <Pages>1</Pages>
  <Words>93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ewelina.wertka</dc:creator>
  <cp:keywords/>
  <cp:lastModifiedBy>Agnieszka Wiśniewska</cp:lastModifiedBy>
  <cp:revision>2</cp:revision>
  <cp:lastPrinted>2013-03-15T11:47:00Z</cp:lastPrinted>
  <dcterms:created xsi:type="dcterms:W3CDTF">2018-04-18T09:37:00Z</dcterms:created>
  <dcterms:modified xsi:type="dcterms:W3CDTF">2018-04-18T09:37:00Z</dcterms:modified>
</cp:coreProperties>
</file>